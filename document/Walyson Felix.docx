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647D68" w14:paraId="08FAA189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055CA03" w14:textId="77777777" w:rsidR="007A0F44" w:rsidRPr="00054708" w:rsidRDefault="00A357B8" w:rsidP="00174A87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WAL</w:t>
            </w:r>
            <w:r w:rsidR="00054708" w:rsidRPr="00054708">
              <w:rPr>
                <w:sz w:val="56"/>
              </w:rPr>
              <w:t>YSON</w:t>
            </w:r>
          </w:p>
          <w:p w14:paraId="4633A15E" w14:textId="77777777" w:rsidR="007A0F44" w:rsidRPr="00565B06" w:rsidRDefault="00054708" w:rsidP="00174A87">
            <w:pPr>
              <w:pStyle w:val="Subttulo"/>
            </w:pPr>
            <w:r w:rsidRPr="00054708">
              <w:rPr>
                <w:sz w:val="56"/>
              </w:rPr>
              <w:t>FELIX DOS SANTOS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5C2698A" w14:textId="77777777" w:rsidR="007A0F44" w:rsidRPr="00063951" w:rsidRDefault="000A1C38" w:rsidP="00174A87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address:"/>
                <w:tag w:val="Enter address:"/>
                <w:id w:val="-989020281"/>
                <w:placeholder>
                  <w:docPart w:val="2968E3570AB342F8B3D3D8DEE23D4B6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063951" w:rsidRPr="00063951">
                  <w:rPr>
                    <w:lang w:val="pt-BR"/>
                  </w:rPr>
                  <w:t xml:space="preserve">Rua </w:t>
                </w:r>
                <w:r w:rsidR="00964C92">
                  <w:rPr>
                    <w:lang w:val="pt-BR"/>
                  </w:rPr>
                  <w:t>Estevão de S.</w:t>
                </w:r>
                <w:r w:rsidR="00063951">
                  <w:rPr>
                    <w:lang w:val="pt-BR"/>
                  </w:rPr>
                  <w:t xml:space="preserve"> N°</w:t>
                </w:r>
                <w:r w:rsidR="00964C92">
                  <w:rPr>
                    <w:lang w:val="pt-BR"/>
                  </w:rPr>
                  <w:t xml:space="preserve">231, </w:t>
                </w:r>
                <w:r w:rsidR="00063951" w:rsidRPr="00063951">
                  <w:rPr>
                    <w:lang w:val="pt-BR"/>
                  </w:rPr>
                  <w:t>Recife – PE</w:t>
                </w:r>
              </w:sdtContent>
            </w:sdt>
            <w:r w:rsidR="007A0F44" w:rsidRPr="00063951">
              <w:rPr>
                <w:lang w:val="pt-BR"/>
              </w:rPr>
              <w:t xml:space="preserve">  </w:t>
            </w:r>
            <w:r w:rsidR="007A0F44" w:rsidRPr="009D087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3CC9F31" wp14:editId="4C03F6AA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9C6A7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57BD88" w14:textId="77777777" w:rsidR="007A0F44" w:rsidRPr="00063951" w:rsidRDefault="000A1C38" w:rsidP="00174A87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phone:"/>
                <w:tag w:val="Enter phone:"/>
                <w:id w:val="381135673"/>
                <w:placeholder>
                  <w:docPart w:val="41DD696A735B4A0199ADC139200631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063951" w:rsidRPr="00063951">
                  <w:rPr>
                    <w:lang w:val="pt-BR"/>
                  </w:rPr>
                  <w:t>(81) 99775-8930</w:t>
                </w:r>
              </w:sdtContent>
            </w:sdt>
            <w:r w:rsidR="007A0F44" w:rsidRPr="00063951">
              <w:rPr>
                <w:lang w:val="pt-BR"/>
              </w:rPr>
              <w:t xml:space="preserve">  </w:t>
            </w:r>
            <w:r w:rsidR="007A0F44" w:rsidRPr="009D087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F1AA5C2" wp14:editId="4C55E0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BC3DC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0EE18D" w14:textId="77777777" w:rsidR="007A0F44" w:rsidRPr="00063951" w:rsidRDefault="000A1C38" w:rsidP="00174A87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email:"/>
                <w:tag w:val="Enter email:"/>
                <w:id w:val="479813182"/>
                <w:placeholder>
                  <w:docPart w:val="91466E055CCD4B8682A75AA457762F6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063951" w:rsidRPr="00063951">
                  <w:rPr>
                    <w:lang w:val="pt-BR"/>
                  </w:rPr>
                  <w:t>walysonfelix1991@gmail.com</w:t>
                </w:r>
              </w:sdtContent>
            </w:sdt>
            <w:r w:rsidR="007A0F44" w:rsidRPr="00063951">
              <w:rPr>
                <w:lang w:val="pt-BR"/>
              </w:rPr>
              <w:t xml:space="preserve">  </w:t>
            </w:r>
            <w:r w:rsidR="007A0F44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999848" wp14:editId="4073BB8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4BC56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0EF9B37" w14:textId="77777777" w:rsidR="007A0F44" w:rsidRPr="00063951" w:rsidRDefault="000A1C38" w:rsidP="00174A87">
            <w:pPr>
              <w:pStyle w:val="ContactInfo"/>
              <w:rPr>
                <w:lang w:val="pt-BR"/>
              </w:rPr>
            </w:pPr>
            <w:sdt>
              <w:sdtPr>
                <w:rPr>
                  <w:sz w:val="14"/>
                  <w:lang w:val="pt-BR"/>
                </w:rPr>
                <w:alias w:val="Enter LinkedIn profile:"/>
                <w:tag w:val="Enter LinkedIn profile:"/>
                <w:id w:val="-1253892234"/>
                <w:placeholder>
                  <w:docPart w:val="2345ED16F1FB40019A309EF561FCEB1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862EF9">
                  <w:rPr>
                    <w:sz w:val="14"/>
                    <w:lang w:val="pt-BR"/>
                  </w:rPr>
                  <w:t>HTTPS:/www.linkedin.com/in/walyson-felix-343095a2</w:t>
                </w:r>
              </w:sdtContent>
            </w:sdt>
            <w:r w:rsidR="007A0F44" w:rsidRPr="00063951">
              <w:rPr>
                <w:lang w:val="pt-BR"/>
              </w:rPr>
              <w:t xml:space="preserve"> </w:t>
            </w:r>
            <w:r w:rsidR="007A0F44" w:rsidRPr="009D087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2EEEF4F" wp14:editId="135F706F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B3F5B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3226146" w14:textId="77777777" w:rsidR="007A0F44" w:rsidRPr="00683F75" w:rsidRDefault="007A0F44" w:rsidP="00174A87">
            <w:pPr>
              <w:pStyle w:val="ContactInfo"/>
              <w:rPr>
                <w:lang w:val="pt-BR"/>
              </w:rPr>
            </w:pPr>
          </w:p>
        </w:tc>
      </w:tr>
    </w:tbl>
    <w:tbl>
      <w:tblPr>
        <w:tblStyle w:val="TabelaSimples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964C92" w14:paraId="7F8A7CD5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213B5DA" w14:textId="77777777" w:rsidR="000E24AC" w:rsidRPr="00964C92" w:rsidRDefault="00075B13" w:rsidP="009D0878">
            <w:pPr>
              <w:pStyle w:val="Icons"/>
              <w:rPr>
                <w:lang w:val="pt-BR"/>
              </w:rPr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F6917C8" wp14:editId="0DC23C1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5646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9341EB3" w14:textId="77777777" w:rsidR="000E24AC" w:rsidRPr="00964C92" w:rsidRDefault="00063951" w:rsidP="007850D1">
            <w:pPr>
              <w:pStyle w:val="Ttulo1"/>
              <w:outlineLvl w:val="0"/>
              <w:rPr>
                <w:lang w:val="pt-BR"/>
              </w:rPr>
            </w:pPr>
            <w:r w:rsidRPr="00964C92">
              <w:rPr>
                <w:lang w:val="pt-BR"/>
              </w:rPr>
              <w:t>OBJETIVO</w:t>
            </w:r>
          </w:p>
        </w:tc>
      </w:tr>
    </w:tbl>
    <w:p w14:paraId="7EE40657" w14:textId="77777777" w:rsidR="00A77B4D" w:rsidRPr="00964C92" w:rsidRDefault="00343ADB" w:rsidP="007850D1">
      <w:pPr>
        <w:rPr>
          <w:lang w:val="pt-BR"/>
        </w:rPr>
      </w:pPr>
      <w:r w:rsidRPr="00964C92">
        <w:rPr>
          <w:lang w:val="pt-BR"/>
        </w:rPr>
        <w:t xml:space="preserve">PROGRAMADOR </w:t>
      </w:r>
      <w:r w:rsidR="00854F51" w:rsidRPr="00964C92">
        <w:rPr>
          <w:lang w:val="pt-BR"/>
        </w:rPr>
        <w:t>| DESENVOLVIMENTO</w:t>
      </w:r>
      <w:r w:rsidRPr="00964C92">
        <w:rPr>
          <w:lang w:val="pt-BR"/>
        </w:rPr>
        <w:t xml:space="preserve"> 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964C92" w14:paraId="7F991153" w14:textId="77777777" w:rsidTr="00647D68">
        <w:tc>
          <w:tcPr>
            <w:tcW w:w="725" w:type="dxa"/>
            <w:tcMar>
              <w:right w:w="216" w:type="dxa"/>
            </w:tcMar>
            <w:vAlign w:val="bottom"/>
          </w:tcPr>
          <w:p w14:paraId="0CD42754" w14:textId="77777777" w:rsidR="00A77B4D" w:rsidRPr="00964C92" w:rsidRDefault="00075B13" w:rsidP="00075B13">
            <w:pPr>
              <w:pStyle w:val="Icons"/>
              <w:rPr>
                <w:lang w:val="pt-BR"/>
              </w:rPr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F88B996" wp14:editId="6B44B14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068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1F56E66" w14:textId="77777777" w:rsidR="00A77B4D" w:rsidRPr="00964C92" w:rsidRDefault="00063951" w:rsidP="002146F8">
            <w:pPr>
              <w:pStyle w:val="Ttulo1"/>
              <w:outlineLvl w:val="0"/>
              <w:rPr>
                <w:lang w:val="pt-BR"/>
              </w:rPr>
            </w:pPr>
            <w:r w:rsidRPr="00964C92">
              <w:rPr>
                <w:lang w:val="pt-BR"/>
              </w:rPr>
              <w:t>EDUCAÇÃO</w:t>
            </w:r>
          </w:p>
        </w:tc>
      </w:tr>
    </w:tbl>
    <w:p w14:paraId="2E3A87ED" w14:textId="77777777" w:rsidR="00647D68" w:rsidRPr="00054708" w:rsidRDefault="00647D68" w:rsidP="00647D68">
      <w:pPr>
        <w:pStyle w:val="Ttulo2"/>
        <w:rPr>
          <w:lang w:val="pt-BR"/>
        </w:rPr>
      </w:pPr>
      <w:r>
        <w:rPr>
          <w:lang w:val="pt-BR"/>
        </w:rPr>
        <w:t>CURSO DE LINGUAS (INGLÊS)</w:t>
      </w:r>
      <w:r w:rsidRPr="00054708">
        <w:rPr>
          <w:lang w:val="pt-BR"/>
        </w:rPr>
        <w:t xml:space="preserve"> | </w:t>
      </w:r>
      <w:r>
        <w:rPr>
          <w:rStyle w:val="nfase"/>
          <w:lang w:val="pt-BR"/>
        </w:rPr>
        <w:t xml:space="preserve">TRANSWORLD IDIOMAS – 1º PERÍODO </w:t>
      </w:r>
    </w:p>
    <w:p w14:paraId="167D62CC" w14:textId="4FC607EF" w:rsidR="00647D68" w:rsidRPr="00683F75" w:rsidRDefault="00647D68" w:rsidP="00647D68">
      <w:pPr>
        <w:pStyle w:val="Ttulo3"/>
        <w:rPr>
          <w:lang w:val="pt-BR"/>
        </w:rPr>
      </w:pPr>
      <w:r>
        <w:rPr>
          <w:lang w:val="pt-BR"/>
        </w:rPr>
        <w:t>202</w:t>
      </w:r>
      <w:r w:rsidR="003A45B8">
        <w:rPr>
          <w:lang w:val="pt-BR"/>
        </w:rPr>
        <w:t>1</w:t>
      </w:r>
      <w:r w:rsidRPr="00683F75">
        <w:rPr>
          <w:lang w:val="pt-BR"/>
        </w:rPr>
        <w:t xml:space="preserve"> – </w:t>
      </w:r>
      <w:r>
        <w:rPr>
          <w:lang w:val="pt-BR"/>
        </w:rPr>
        <w:t>2023</w:t>
      </w:r>
    </w:p>
    <w:p w14:paraId="6343DB76" w14:textId="77777777" w:rsidR="00647D68" w:rsidRDefault="00647D68" w:rsidP="00B47E1E">
      <w:pPr>
        <w:pStyle w:val="Ttulo2"/>
        <w:rPr>
          <w:lang w:val="pt-BR"/>
        </w:rPr>
      </w:pPr>
    </w:p>
    <w:p w14:paraId="3D473647" w14:textId="77777777" w:rsidR="007C0E0E" w:rsidRPr="00054708" w:rsidRDefault="00054708" w:rsidP="00B47E1E">
      <w:pPr>
        <w:pStyle w:val="Ttulo2"/>
        <w:rPr>
          <w:lang w:val="pt-BR"/>
        </w:rPr>
      </w:pPr>
      <w:r w:rsidRPr="00054708">
        <w:rPr>
          <w:lang w:val="pt-BR"/>
        </w:rPr>
        <w:t>BANCO DE DADOS</w:t>
      </w:r>
      <w:r w:rsidR="007C0E0E" w:rsidRPr="00054708">
        <w:rPr>
          <w:lang w:val="pt-BR"/>
        </w:rPr>
        <w:t xml:space="preserve"> | </w:t>
      </w:r>
      <w:r w:rsidRPr="00054708">
        <w:rPr>
          <w:rStyle w:val="nfase"/>
          <w:lang w:val="pt-BR"/>
        </w:rPr>
        <w:t>FACULDADE S</w:t>
      </w:r>
      <w:r>
        <w:rPr>
          <w:rStyle w:val="nfase"/>
          <w:lang w:val="pt-BR"/>
        </w:rPr>
        <w:t>ÃO MIGUEL</w:t>
      </w:r>
      <w:r w:rsidR="00343ADB">
        <w:rPr>
          <w:rStyle w:val="nfase"/>
          <w:lang w:val="pt-BR"/>
        </w:rPr>
        <w:t xml:space="preserve"> – CONCLUIDO </w:t>
      </w:r>
    </w:p>
    <w:p w14:paraId="6FFA17A8" w14:textId="77777777" w:rsidR="007C0E0E" w:rsidRPr="00683F75" w:rsidRDefault="00054708" w:rsidP="004F199F">
      <w:pPr>
        <w:pStyle w:val="Ttulo3"/>
        <w:rPr>
          <w:lang w:val="pt-BR"/>
        </w:rPr>
      </w:pPr>
      <w:r w:rsidRPr="00683F75">
        <w:rPr>
          <w:lang w:val="pt-BR"/>
        </w:rPr>
        <w:t>2016</w:t>
      </w:r>
      <w:r w:rsidR="007C0E0E" w:rsidRPr="00683F75">
        <w:rPr>
          <w:lang w:val="pt-BR"/>
        </w:rPr>
        <w:t xml:space="preserve"> – </w:t>
      </w:r>
      <w:r w:rsidRPr="00683F75">
        <w:rPr>
          <w:lang w:val="pt-BR"/>
        </w:rPr>
        <w:t>2019</w:t>
      </w:r>
    </w:p>
    <w:p w14:paraId="686A8E60" w14:textId="77777777" w:rsidR="000E24AC" w:rsidRPr="00683F75" w:rsidRDefault="000E24AC" w:rsidP="007850D1">
      <w:pPr>
        <w:rPr>
          <w:lang w:val="pt-BR"/>
        </w:rPr>
      </w:pPr>
    </w:p>
    <w:p w14:paraId="5AE4ECF0" w14:textId="77777777" w:rsidR="007C0E0E" w:rsidRPr="00063951" w:rsidRDefault="00054708" w:rsidP="00B47E1E">
      <w:pPr>
        <w:pStyle w:val="Ttulo2"/>
        <w:rPr>
          <w:lang w:val="pt-BR"/>
        </w:rPr>
      </w:pPr>
      <w:r w:rsidRPr="00063951">
        <w:rPr>
          <w:lang w:val="pt-BR"/>
        </w:rPr>
        <w:t>TÉCNICO DE INFORMATICA</w:t>
      </w:r>
      <w:r w:rsidR="007C0E0E" w:rsidRPr="00063951">
        <w:rPr>
          <w:lang w:val="pt-BR"/>
        </w:rPr>
        <w:t xml:space="preserve"> | </w:t>
      </w:r>
      <w:r w:rsidR="00964C92" w:rsidRPr="00054708">
        <w:rPr>
          <w:rStyle w:val="nfase"/>
          <w:lang w:val="pt-BR"/>
        </w:rPr>
        <w:t xml:space="preserve">FACULDADE </w:t>
      </w:r>
      <w:r w:rsidR="00964C92">
        <w:rPr>
          <w:rStyle w:val="nfase"/>
          <w:lang w:val="pt-BR"/>
        </w:rPr>
        <w:t xml:space="preserve">MAURICIO DE NASSAU </w:t>
      </w:r>
      <w:r w:rsidR="00343ADB">
        <w:rPr>
          <w:rStyle w:val="nfase"/>
          <w:lang w:val="pt-BR"/>
        </w:rPr>
        <w:t>– CONCLUIDO</w:t>
      </w:r>
    </w:p>
    <w:p w14:paraId="1B629AE4" w14:textId="77777777" w:rsidR="007C0E0E" w:rsidRPr="00565B06" w:rsidRDefault="00063951" w:rsidP="004F199F">
      <w:pPr>
        <w:pStyle w:val="Ttulo3"/>
      </w:pPr>
      <w:r>
        <w:t>2013</w:t>
      </w:r>
      <w:r w:rsidR="007C0E0E" w:rsidRPr="00565B06">
        <w:t xml:space="preserve"> – </w:t>
      </w:r>
      <w:r>
        <w:t>2015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0326A3F" w14:textId="77777777" w:rsidTr="00964C92">
        <w:tc>
          <w:tcPr>
            <w:tcW w:w="725" w:type="dxa"/>
            <w:tcMar>
              <w:right w:w="216" w:type="dxa"/>
            </w:tcMar>
            <w:vAlign w:val="bottom"/>
          </w:tcPr>
          <w:p w14:paraId="30DCDF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5516E9F" wp14:editId="600D996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CC4A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46EF825" w14:textId="77777777" w:rsidR="005E088C" w:rsidRPr="00565B06" w:rsidRDefault="00063951" w:rsidP="0004158B">
            <w:pPr>
              <w:pStyle w:val="Ttulo1"/>
              <w:outlineLvl w:val="0"/>
            </w:pPr>
            <w:r>
              <w:t>EXPERIÊNCIA</w:t>
            </w:r>
          </w:p>
        </w:tc>
      </w:tr>
    </w:tbl>
    <w:p w14:paraId="3922E5AD" w14:textId="77777777" w:rsidR="00063951" w:rsidRPr="00683F75" w:rsidRDefault="00145FAC" w:rsidP="009E1D20">
      <w:pPr>
        <w:pStyle w:val="Ttulo2"/>
        <w:rPr>
          <w:lang w:val="pt-BR"/>
        </w:rPr>
      </w:pPr>
      <w:r>
        <w:rPr>
          <w:lang w:val="pt-BR"/>
        </w:rPr>
        <w:t>PROGRAMADOR – FULL STACK</w:t>
      </w:r>
      <w:r w:rsidR="00063951" w:rsidRPr="00683F75">
        <w:rPr>
          <w:lang w:val="pt-BR"/>
        </w:rPr>
        <w:t xml:space="preserve"> | </w:t>
      </w:r>
      <w:r w:rsidR="00063951" w:rsidRPr="00683F75">
        <w:rPr>
          <w:rStyle w:val="nfase"/>
          <w:lang w:val="pt-BR"/>
        </w:rPr>
        <w:t>RCR CONSULTORIA</w:t>
      </w:r>
    </w:p>
    <w:p w14:paraId="0AD2022E" w14:textId="77777777" w:rsidR="00063951" w:rsidRPr="00063951" w:rsidRDefault="00063951" w:rsidP="009E1D20">
      <w:pPr>
        <w:pStyle w:val="Ttulo3"/>
        <w:rPr>
          <w:lang w:val="pt-BR"/>
        </w:rPr>
      </w:pPr>
      <w:r w:rsidRPr="00063951">
        <w:rPr>
          <w:lang w:val="pt-BR"/>
        </w:rPr>
        <w:t>2017 – 2</w:t>
      </w:r>
      <w:r>
        <w:rPr>
          <w:lang w:val="pt-BR"/>
        </w:rPr>
        <w:t>0</w:t>
      </w:r>
      <w:r w:rsidR="00145FAC">
        <w:rPr>
          <w:lang w:val="pt-BR"/>
        </w:rPr>
        <w:t>20 - ATUALMENTE</w:t>
      </w:r>
    </w:p>
    <w:p w14:paraId="35AA5A81" w14:textId="77777777" w:rsidR="00063951" w:rsidRDefault="00145FAC" w:rsidP="00063951">
      <w:pPr>
        <w:rPr>
          <w:lang w:val="pt-BR"/>
        </w:rPr>
      </w:pPr>
      <w:r>
        <w:rPr>
          <w:lang w:val="pt-BR"/>
        </w:rPr>
        <w:t>Trabal</w:t>
      </w:r>
      <w:r w:rsidR="00C04AF1">
        <w:rPr>
          <w:lang w:val="pt-BR"/>
        </w:rPr>
        <w:t xml:space="preserve">hando com </w:t>
      </w:r>
      <w:r>
        <w:rPr>
          <w:lang w:val="pt-BR"/>
        </w:rPr>
        <w:t>desenvolvimento</w:t>
      </w:r>
      <w:r w:rsidR="00C57EF2">
        <w:rPr>
          <w:lang w:val="pt-BR"/>
        </w:rPr>
        <w:t xml:space="preserve"> de sites e</w:t>
      </w:r>
      <w:r>
        <w:rPr>
          <w:lang w:val="pt-BR"/>
        </w:rPr>
        <w:t xml:space="preserve"> sistemas (relatórios, layouts, funções) e manutenção </w:t>
      </w:r>
      <w:r w:rsidR="00C04AF1">
        <w:rPr>
          <w:lang w:val="pt-BR"/>
        </w:rPr>
        <w:t>em</w:t>
      </w:r>
      <w:r>
        <w:rPr>
          <w:lang w:val="pt-BR"/>
        </w:rPr>
        <w:t xml:space="preserve"> sistemas de versões mais antigas com linguagem </w:t>
      </w:r>
      <w:r w:rsidR="00063951">
        <w:rPr>
          <w:lang w:val="pt-BR"/>
        </w:rPr>
        <w:t>PHP</w:t>
      </w:r>
      <w:r w:rsidR="00063951" w:rsidRPr="00063951">
        <w:rPr>
          <w:lang w:val="pt-BR"/>
        </w:rPr>
        <w:t xml:space="preserve"> </w:t>
      </w:r>
      <w:r w:rsidR="00C04AF1">
        <w:rPr>
          <w:lang w:val="pt-BR"/>
        </w:rPr>
        <w:t>juntamente com a</w:t>
      </w:r>
      <w:r>
        <w:rPr>
          <w:lang w:val="pt-BR"/>
        </w:rPr>
        <w:t xml:space="preserve"> </w:t>
      </w:r>
      <w:r w:rsidR="00063951" w:rsidRPr="00063951">
        <w:rPr>
          <w:lang w:val="pt-BR"/>
        </w:rPr>
        <w:t xml:space="preserve">framework MVC </w:t>
      </w:r>
      <w:proofErr w:type="spellStart"/>
      <w:r w:rsidR="00063951" w:rsidRPr="00063951">
        <w:rPr>
          <w:lang w:val="pt-BR"/>
        </w:rPr>
        <w:t>Codeigniter</w:t>
      </w:r>
      <w:proofErr w:type="spellEnd"/>
      <w:r w:rsidR="00063951" w:rsidRPr="00063951">
        <w:rPr>
          <w:lang w:val="pt-BR"/>
        </w:rPr>
        <w:t xml:space="preserve">, </w:t>
      </w:r>
      <w:proofErr w:type="spellStart"/>
      <w:r w:rsidR="00063951">
        <w:rPr>
          <w:lang w:val="pt-BR"/>
        </w:rPr>
        <w:t>J</w:t>
      </w:r>
      <w:r w:rsidR="00063951" w:rsidRPr="00063951">
        <w:rPr>
          <w:lang w:val="pt-BR"/>
        </w:rPr>
        <w:t>ava</w:t>
      </w:r>
      <w:r w:rsidR="00063951">
        <w:rPr>
          <w:lang w:val="pt-BR"/>
        </w:rPr>
        <w:t>S</w:t>
      </w:r>
      <w:r w:rsidR="00063951" w:rsidRPr="00063951">
        <w:rPr>
          <w:lang w:val="pt-BR"/>
        </w:rPr>
        <w:t>critp</w:t>
      </w:r>
      <w:proofErr w:type="spellEnd"/>
      <w:r>
        <w:rPr>
          <w:lang w:val="pt-BR"/>
        </w:rPr>
        <w:t xml:space="preserve"> (</w:t>
      </w:r>
      <w:proofErr w:type="spellStart"/>
      <w:r w:rsidR="00063951">
        <w:rPr>
          <w:lang w:val="pt-BR"/>
        </w:rPr>
        <w:t>Jquery</w:t>
      </w:r>
      <w:proofErr w:type="spellEnd"/>
      <w:r w:rsidR="00063951">
        <w:rPr>
          <w:lang w:val="pt-BR"/>
        </w:rPr>
        <w:t>,</w:t>
      </w:r>
      <w:r>
        <w:rPr>
          <w:lang w:val="pt-BR"/>
        </w:rPr>
        <w:t xml:space="preserve"> Ajax</w:t>
      </w:r>
      <w:proofErr w:type="gramStart"/>
      <w:r>
        <w:rPr>
          <w:lang w:val="pt-BR"/>
        </w:rPr>
        <w:t>),  MYSQL</w:t>
      </w:r>
      <w:proofErr w:type="gramEnd"/>
      <w:r w:rsidR="00063951">
        <w:rPr>
          <w:lang w:val="pt-BR"/>
        </w:rPr>
        <w:t>,</w:t>
      </w:r>
      <w:r>
        <w:rPr>
          <w:lang w:val="pt-BR"/>
        </w:rPr>
        <w:t xml:space="preserve">  HTML5,</w:t>
      </w:r>
      <w:r w:rsidR="00063951">
        <w:rPr>
          <w:lang w:val="pt-BR"/>
        </w:rPr>
        <w:t xml:space="preserve"> CSS3</w:t>
      </w:r>
      <w:r>
        <w:rPr>
          <w:lang w:val="pt-BR"/>
        </w:rPr>
        <w:t xml:space="preserve"> e BOOTSTRAP</w:t>
      </w:r>
      <w:r w:rsidR="00063951">
        <w:rPr>
          <w:lang w:val="pt-BR"/>
        </w:rPr>
        <w:t>.</w:t>
      </w:r>
    </w:p>
    <w:p w14:paraId="635EDEC1" w14:textId="77777777" w:rsidR="006D194D" w:rsidRPr="00C57EF2" w:rsidRDefault="00C57EF2" w:rsidP="006D194D">
      <w:pPr>
        <w:pStyle w:val="Ttulo2"/>
      </w:pPr>
      <w:r>
        <w:t xml:space="preserve">DESENVOLVEDOR </w:t>
      </w:r>
      <w:r w:rsidR="00145FAC" w:rsidRPr="00C57EF2">
        <w:t>FREELANCER</w:t>
      </w:r>
      <w:r w:rsidRPr="00C57EF2">
        <w:t xml:space="preserve"> </w:t>
      </w:r>
      <w:r w:rsidR="00C04AF1" w:rsidRPr="00C57EF2">
        <w:t xml:space="preserve">– FULL STACK </w:t>
      </w:r>
      <w:r w:rsidR="006D194D" w:rsidRPr="00C57EF2">
        <w:t>|</w:t>
      </w:r>
      <w:r w:rsidR="00964C92" w:rsidRPr="00C57EF2">
        <w:rPr>
          <w:rStyle w:val="nfase"/>
        </w:rPr>
        <w:t>ALFACODE</w:t>
      </w:r>
    </w:p>
    <w:p w14:paraId="49946E6D" w14:textId="77777777" w:rsidR="006D194D" w:rsidRDefault="00964C92" w:rsidP="00063951">
      <w:pPr>
        <w:rPr>
          <w:lang w:val="pt-BR"/>
        </w:rPr>
      </w:pPr>
      <w:r>
        <w:rPr>
          <w:lang w:val="pt-BR"/>
        </w:rPr>
        <w:t>Prestando serviços como desenvolvimento</w:t>
      </w:r>
      <w:r w:rsidR="00C57EF2">
        <w:rPr>
          <w:lang w:val="pt-BR"/>
        </w:rPr>
        <w:t xml:space="preserve"> de sites, </w:t>
      </w:r>
      <w:r>
        <w:rPr>
          <w:lang w:val="pt-BR"/>
        </w:rPr>
        <w:t>relatórios, layouts, funç</w:t>
      </w:r>
      <w:r w:rsidR="00C57EF2">
        <w:rPr>
          <w:lang w:val="pt-BR"/>
        </w:rPr>
        <w:t>ões</w:t>
      </w:r>
      <w:r>
        <w:rPr>
          <w:lang w:val="pt-BR"/>
        </w:rPr>
        <w:t xml:space="preserve"> e manutenção em sistemas com linguagem PHP</w:t>
      </w:r>
      <w:r w:rsidRPr="00063951">
        <w:rPr>
          <w:lang w:val="pt-BR"/>
        </w:rPr>
        <w:t xml:space="preserve"> </w:t>
      </w:r>
      <w:r>
        <w:rPr>
          <w:lang w:val="pt-BR"/>
        </w:rPr>
        <w:t xml:space="preserve">juntamente com </w:t>
      </w:r>
      <w:proofErr w:type="spellStart"/>
      <w:r w:rsidR="00C57EF2">
        <w:rPr>
          <w:lang w:val="pt-BR"/>
        </w:rPr>
        <w:t>Wordpress</w:t>
      </w:r>
      <w:proofErr w:type="spellEnd"/>
      <w:r w:rsidR="00C57EF2">
        <w:rPr>
          <w:lang w:val="pt-BR"/>
        </w:rPr>
        <w:t xml:space="preserve">, </w:t>
      </w:r>
      <w:proofErr w:type="spellStart"/>
      <w:r>
        <w:rPr>
          <w:lang w:val="pt-BR"/>
        </w:rPr>
        <w:t>J</w:t>
      </w:r>
      <w:r w:rsidRPr="00063951">
        <w:rPr>
          <w:lang w:val="pt-BR"/>
        </w:rPr>
        <w:t>ava</w:t>
      </w:r>
      <w:r>
        <w:rPr>
          <w:lang w:val="pt-BR"/>
        </w:rPr>
        <w:t>S</w:t>
      </w:r>
      <w:r w:rsidRPr="00063951">
        <w:rPr>
          <w:lang w:val="pt-BR"/>
        </w:rPr>
        <w:t>critp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Jquery</w:t>
      </w:r>
      <w:proofErr w:type="spellEnd"/>
      <w:r>
        <w:rPr>
          <w:lang w:val="pt-BR"/>
        </w:rPr>
        <w:t>, Ajax</w:t>
      </w:r>
      <w:proofErr w:type="gramStart"/>
      <w:r>
        <w:rPr>
          <w:lang w:val="pt-BR"/>
        </w:rPr>
        <w:t>),  MYSQL</w:t>
      </w:r>
      <w:proofErr w:type="gramEnd"/>
      <w:r>
        <w:rPr>
          <w:lang w:val="pt-BR"/>
        </w:rPr>
        <w:t>,  HTML5, CSS3 e BOOTSTRAP.</w:t>
      </w:r>
    </w:p>
    <w:p w14:paraId="5E5D1D0B" w14:textId="77777777" w:rsidR="00063951" w:rsidRPr="00C57EF2" w:rsidRDefault="00C57EF2" w:rsidP="00C57EF2">
      <w:pPr>
        <w:pStyle w:val="Ttulo2"/>
      </w:pPr>
      <w:r>
        <w:t>DESENVOLVEDOR</w:t>
      </w:r>
      <w:r w:rsidRPr="00C57EF2">
        <w:t xml:space="preserve"> FREELANCER – FULL STACK </w:t>
      </w:r>
      <w:r w:rsidR="00063951" w:rsidRPr="00C57EF2">
        <w:t xml:space="preserve">| </w:t>
      </w:r>
      <w:r>
        <w:rPr>
          <w:rStyle w:val="nfase"/>
        </w:rPr>
        <w:t>DEV DOO |CEMIG</w:t>
      </w:r>
    </w:p>
    <w:p w14:paraId="353019D8" w14:textId="77777777" w:rsidR="00C57EF2" w:rsidRDefault="00C57EF2" w:rsidP="00C57EF2">
      <w:pPr>
        <w:rPr>
          <w:lang w:val="pt-BR"/>
        </w:rPr>
      </w:pPr>
      <w:r>
        <w:rPr>
          <w:lang w:val="pt-BR"/>
        </w:rPr>
        <w:t>Prestando serviços como desenvolvimento de sistemas (relatórios, layouts, funções), com linguagem PHP</w:t>
      </w:r>
      <w:r w:rsidRPr="00063951">
        <w:rPr>
          <w:lang w:val="pt-BR"/>
        </w:rPr>
        <w:t xml:space="preserve"> </w:t>
      </w:r>
      <w:r>
        <w:rPr>
          <w:lang w:val="pt-BR"/>
        </w:rPr>
        <w:t xml:space="preserve">juntamente com a </w:t>
      </w:r>
      <w:r w:rsidRPr="00063951">
        <w:rPr>
          <w:lang w:val="pt-BR"/>
        </w:rPr>
        <w:t xml:space="preserve">framework </w:t>
      </w:r>
      <w:r>
        <w:rPr>
          <w:lang w:val="pt-BR"/>
        </w:rPr>
        <w:t xml:space="preserve">de </w:t>
      </w:r>
      <w:r w:rsidRPr="00063951">
        <w:rPr>
          <w:lang w:val="pt-BR"/>
        </w:rPr>
        <w:t xml:space="preserve">MVC </w:t>
      </w:r>
      <w:proofErr w:type="spellStart"/>
      <w:r w:rsidRPr="00063951">
        <w:rPr>
          <w:lang w:val="pt-BR"/>
        </w:rPr>
        <w:t>Codeigniter</w:t>
      </w:r>
      <w:proofErr w:type="spellEnd"/>
      <w:r w:rsidRPr="00063951">
        <w:rPr>
          <w:lang w:val="pt-BR"/>
        </w:rPr>
        <w:t xml:space="preserve">, </w:t>
      </w:r>
      <w:proofErr w:type="spellStart"/>
      <w:r>
        <w:rPr>
          <w:lang w:val="pt-BR"/>
        </w:rPr>
        <w:t>J</w:t>
      </w:r>
      <w:r w:rsidRPr="00063951">
        <w:rPr>
          <w:lang w:val="pt-BR"/>
        </w:rPr>
        <w:t>ava</w:t>
      </w:r>
      <w:r>
        <w:rPr>
          <w:lang w:val="pt-BR"/>
        </w:rPr>
        <w:t>S</w:t>
      </w:r>
      <w:r w:rsidRPr="00063951">
        <w:rPr>
          <w:lang w:val="pt-BR"/>
        </w:rPr>
        <w:t>critp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Jquery</w:t>
      </w:r>
      <w:proofErr w:type="spellEnd"/>
      <w:r>
        <w:rPr>
          <w:lang w:val="pt-BR"/>
        </w:rPr>
        <w:t>, Ajax</w:t>
      </w:r>
      <w:proofErr w:type="gramStart"/>
      <w:r>
        <w:rPr>
          <w:lang w:val="pt-BR"/>
        </w:rPr>
        <w:t>),  MYSQL</w:t>
      </w:r>
      <w:proofErr w:type="gramEnd"/>
      <w:r>
        <w:rPr>
          <w:lang w:val="pt-BR"/>
        </w:rPr>
        <w:t>,  HTML5, CSS3 e BOOTSTRAP.</w:t>
      </w:r>
    </w:p>
    <w:p w14:paraId="115C4E0F" w14:textId="77777777" w:rsidR="00841860" w:rsidRPr="00841860" w:rsidRDefault="00841860" w:rsidP="00841860">
      <w:pPr>
        <w:pStyle w:val="Ttulo2"/>
        <w:rPr>
          <w:lang w:val="pt-BR"/>
        </w:rPr>
      </w:pPr>
      <w:r w:rsidRPr="00841860">
        <w:rPr>
          <w:lang w:val="pt-BR"/>
        </w:rPr>
        <w:t xml:space="preserve">DESENVOLVEDOR FREELANCER – FULL STACK | </w:t>
      </w:r>
      <w:r w:rsidRPr="00841860">
        <w:rPr>
          <w:rStyle w:val="nfase"/>
          <w:lang w:val="pt-BR"/>
        </w:rPr>
        <w:t>GUIACORRETOR</w:t>
      </w:r>
    </w:p>
    <w:p w14:paraId="1D2B6015" w14:textId="77777777" w:rsidR="00841860" w:rsidRDefault="00841860" w:rsidP="00841860">
      <w:pPr>
        <w:rPr>
          <w:lang w:val="pt-BR"/>
        </w:rPr>
      </w:pPr>
      <w:r>
        <w:rPr>
          <w:lang w:val="pt-BR"/>
        </w:rPr>
        <w:t>Prestando serviços como desenvolvimento de relatórios, layouts, funções com linguagem PHP</w:t>
      </w:r>
      <w:r w:rsidRPr="00063951">
        <w:rPr>
          <w:lang w:val="pt-BR"/>
        </w:rPr>
        <w:t xml:space="preserve"> </w:t>
      </w:r>
      <w:r>
        <w:rPr>
          <w:lang w:val="pt-BR"/>
        </w:rPr>
        <w:t xml:space="preserve">juntamente com a </w:t>
      </w:r>
      <w:r w:rsidRPr="00063951">
        <w:rPr>
          <w:lang w:val="pt-BR"/>
        </w:rPr>
        <w:t xml:space="preserve">framework </w:t>
      </w:r>
      <w:r>
        <w:rPr>
          <w:lang w:val="pt-BR"/>
        </w:rPr>
        <w:t xml:space="preserve">de </w:t>
      </w:r>
      <w:r w:rsidRPr="00063951">
        <w:rPr>
          <w:lang w:val="pt-BR"/>
        </w:rPr>
        <w:t xml:space="preserve">MVC </w:t>
      </w:r>
      <w:proofErr w:type="spellStart"/>
      <w:r w:rsidRPr="00063951">
        <w:rPr>
          <w:lang w:val="pt-BR"/>
        </w:rPr>
        <w:t>Codeigniter</w:t>
      </w:r>
      <w:proofErr w:type="spellEnd"/>
      <w:r w:rsidRPr="00063951">
        <w:rPr>
          <w:lang w:val="pt-BR"/>
        </w:rPr>
        <w:t xml:space="preserve">, </w:t>
      </w:r>
      <w:proofErr w:type="spellStart"/>
      <w:r>
        <w:rPr>
          <w:lang w:val="pt-BR"/>
        </w:rPr>
        <w:t>J</w:t>
      </w:r>
      <w:r w:rsidRPr="00063951">
        <w:rPr>
          <w:lang w:val="pt-BR"/>
        </w:rPr>
        <w:t>ava</w:t>
      </w:r>
      <w:r>
        <w:rPr>
          <w:lang w:val="pt-BR"/>
        </w:rPr>
        <w:t>S</w:t>
      </w:r>
      <w:r w:rsidRPr="00063951">
        <w:rPr>
          <w:lang w:val="pt-BR"/>
        </w:rPr>
        <w:t>critp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Jquery</w:t>
      </w:r>
      <w:proofErr w:type="spellEnd"/>
      <w:r>
        <w:rPr>
          <w:lang w:val="pt-BR"/>
        </w:rPr>
        <w:t>, Ajax</w:t>
      </w:r>
      <w:proofErr w:type="gramStart"/>
      <w:r>
        <w:rPr>
          <w:lang w:val="pt-BR"/>
        </w:rPr>
        <w:t>),  MYSQL</w:t>
      </w:r>
      <w:proofErr w:type="gramEnd"/>
      <w:r>
        <w:rPr>
          <w:lang w:val="pt-BR"/>
        </w:rPr>
        <w:t>,  HTML5, CSS3 e BOOTSTRAP.</w:t>
      </w:r>
    </w:p>
    <w:p w14:paraId="2411B5CF" w14:textId="77777777" w:rsidR="00063951" w:rsidRDefault="00063951" w:rsidP="00063951">
      <w:pPr>
        <w:rPr>
          <w:lang w:val="pt-BR"/>
        </w:rPr>
      </w:pPr>
    </w:p>
    <w:p w14:paraId="5678982B" w14:textId="77777777" w:rsidR="00841860" w:rsidRDefault="00841860" w:rsidP="00063951">
      <w:pPr>
        <w:rPr>
          <w:lang w:val="pt-BR"/>
        </w:rPr>
      </w:pPr>
    </w:p>
    <w:p w14:paraId="6B729EE2" w14:textId="77777777" w:rsidR="00841860" w:rsidRPr="00063951" w:rsidRDefault="00841860" w:rsidP="00063951">
      <w:pPr>
        <w:rPr>
          <w:lang w:val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7F7AA7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46283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pt-BR" w:eastAsia="pt-BR"/>
              </w:rPr>
              <w:lastRenderedPageBreak/>
              <mc:AlternateContent>
                <mc:Choice Requires="wpg">
                  <w:drawing>
                    <wp:inline distT="0" distB="0" distL="0" distR="0" wp14:anchorId="04C32E36" wp14:editId="4ED071A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1BF83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9814681" w14:textId="77777777" w:rsidR="00143224" w:rsidRPr="00565B06" w:rsidRDefault="000A1C38" w:rsidP="00AD6216">
            <w:pPr>
              <w:pStyle w:val="Ttulo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7667D715B8340BD93F831378F265644"/>
                </w:placeholder>
                <w:temporary/>
                <w:showingPlcHdr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eladeGradeClara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968"/>
        <w:gridCol w:w="2455"/>
        <w:gridCol w:w="3217"/>
      </w:tblGrid>
      <w:tr w:rsidR="00063951" w:rsidRPr="00181DBA" w14:paraId="288F1D52" w14:textId="77777777" w:rsidTr="00063951">
        <w:tc>
          <w:tcPr>
            <w:tcW w:w="2968" w:type="dxa"/>
          </w:tcPr>
          <w:p w14:paraId="1F6A0517" w14:textId="77777777" w:rsidR="00063951" w:rsidRDefault="00063951" w:rsidP="00565B06">
            <w:pPr>
              <w:pStyle w:val="Commarcadores"/>
              <w:spacing w:after="80"/>
            </w:pPr>
            <w:r>
              <w:t>HTML</w:t>
            </w:r>
            <w:r w:rsidR="00C04AF1">
              <w:t>5</w:t>
            </w:r>
          </w:p>
          <w:p w14:paraId="4151F914" w14:textId="77777777" w:rsidR="00063951" w:rsidRDefault="00063951" w:rsidP="00565B06">
            <w:pPr>
              <w:pStyle w:val="Commarcadores"/>
              <w:spacing w:after="80"/>
            </w:pPr>
            <w:r>
              <w:t>CSS3</w:t>
            </w:r>
          </w:p>
          <w:p w14:paraId="00CD572D" w14:textId="77777777" w:rsidR="00063951" w:rsidRDefault="00063951" w:rsidP="00565B06">
            <w:pPr>
              <w:pStyle w:val="Commarcadores"/>
              <w:spacing w:after="80"/>
            </w:pPr>
            <w:r>
              <w:t>PHP</w:t>
            </w:r>
          </w:p>
          <w:p w14:paraId="609603D5" w14:textId="77777777" w:rsidR="00063951" w:rsidRPr="00565B06" w:rsidRDefault="00063951" w:rsidP="00063951">
            <w:pPr>
              <w:pStyle w:val="Commarcadores"/>
              <w:spacing w:after="80"/>
            </w:pPr>
            <w:r>
              <w:t>JAVASCRIPT</w:t>
            </w:r>
          </w:p>
        </w:tc>
        <w:tc>
          <w:tcPr>
            <w:tcW w:w="2455" w:type="dxa"/>
          </w:tcPr>
          <w:p w14:paraId="761DDBD7" w14:textId="77777777" w:rsidR="00063951" w:rsidRDefault="00063951" w:rsidP="00565B06">
            <w:pPr>
              <w:pStyle w:val="Commarcadores"/>
            </w:pPr>
            <w:r>
              <w:t>BOOTSTRAP</w:t>
            </w:r>
          </w:p>
          <w:p w14:paraId="7287CE20" w14:textId="77777777" w:rsidR="00063951" w:rsidRDefault="00063951" w:rsidP="00565B06">
            <w:pPr>
              <w:pStyle w:val="Commarcadores"/>
            </w:pPr>
            <w:r>
              <w:t>JQUERY</w:t>
            </w:r>
          </w:p>
          <w:p w14:paraId="5EFB87C0" w14:textId="77777777" w:rsidR="00063951" w:rsidRDefault="000A39DF" w:rsidP="00565B06">
            <w:pPr>
              <w:pStyle w:val="Commarcadores"/>
            </w:pPr>
            <w:r>
              <w:t xml:space="preserve">BANCO DE DADOS </w:t>
            </w:r>
            <w:r w:rsidR="00063951">
              <w:t>MYSQL</w:t>
            </w:r>
          </w:p>
          <w:p w14:paraId="7293C0C4" w14:textId="77777777" w:rsidR="000A39DF" w:rsidRDefault="000A39DF" w:rsidP="00565B06">
            <w:pPr>
              <w:pStyle w:val="Commarcadores"/>
            </w:pPr>
            <w:r>
              <w:t xml:space="preserve">CODEIGNITER </w:t>
            </w:r>
          </w:p>
          <w:p w14:paraId="29570E40" w14:textId="77777777" w:rsidR="00063951" w:rsidRDefault="00063951" w:rsidP="00063951">
            <w:pPr>
              <w:pStyle w:val="Commarcadores"/>
              <w:numPr>
                <w:ilvl w:val="0"/>
                <w:numId w:val="0"/>
              </w:numPr>
              <w:ind w:left="360"/>
            </w:pPr>
          </w:p>
        </w:tc>
        <w:tc>
          <w:tcPr>
            <w:tcW w:w="3217" w:type="dxa"/>
            <w:tcMar>
              <w:left w:w="576" w:type="dxa"/>
            </w:tcMar>
          </w:tcPr>
          <w:p w14:paraId="0BCA6839" w14:textId="77777777" w:rsidR="00063951" w:rsidRDefault="00647D68" w:rsidP="00565B06">
            <w:pPr>
              <w:pStyle w:val="Commarcadores"/>
              <w:spacing w:after="80"/>
            </w:pPr>
            <w:r>
              <w:t>AJAX</w:t>
            </w:r>
          </w:p>
          <w:p w14:paraId="6F0D044F" w14:textId="77777777" w:rsidR="00063951" w:rsidRDefault="00063951" w:rsidP="00565B06">
            <w:pPr>
              <w:pStyle w:val="Commarcadores"/>
              <w:spacing w:after="80"/>
            </w:pPr>
            <w:r>
              <w:t>MVC</w:t>
            </w:r>
          </w:p>
          <w:p w14:paraId="616B2DFA" w14:textId="77777777" w:rsidR="00063951" w:rsidRPr="00181DBA" w:rsidRDefault="00181DBA" w:rsidP="00063951">
            <w:pPr>
              <w:pStyle w:val="Commarcadores"/>
              <w:spacing w:after="80"/>
              <w:rPr>
                <w:lang w:val="pt-BR"/>
              </w:rPr>
            </w:pPr>
            <w:r>
              <w:t>SCRUM</w:t>
            </w:r>
          </w:p>
          <w:p w14:paraId="67CFC395" w14:textId="77777777" w:rsidR="00181DBA" w:rsidRPr="00181DBA" w:rsidRDefault="00181DBA" w:rsidP="00063951">
            <w:pPr>
              <w:pStyle w:val="Commarcadores"/>
              <w:spacing w:after="80"/>
              <w:rPr>
                <w:lang w:val="pt-BR"/>
              </w:rPr>
            </w:pPr>
            <w:r>
              <w:rPr>
                <w:lang w:val="pt-BR"/>
              </w:rPr>
              <w:t>PADRÃO MVC</w:t>
            </w: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181DBA" w14:paraId="4523E65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564A5BD" w14:textId="77777777" w:rsidR="00AC7C34" w:rsidRPr="00181DBA" w:rsidRDefault="00AC7C34" w:rsidP="00075B13">
            <w:pPr>
              <w:pStyle w:val="Icons"/>
              <w:rPr>
                <w:lang w:val="pt-BR"/>
              </w:rPr>
            </w:pPr>
          </w:p>
        </w:tc>
        <w:tc>
          <w:tcPr>
            <w:tcW w:w="8649" w:type="dxa"/>
          </w:tcPr>
          <w:p w14:paraId="5136FA0F" w14:textId="77777777" w:rsidR="00AC7C34" w:rsidRPr="00181DBA" w:rsidRDefault="00AC7C34" w:rsidP="00AD6216">
            <w:pPr>
              <w:pStyle w:val="Ttulo1"/>
              <w:outlineLvl w:val="0"/>
              <w:rPr>
                <w:lang w:val="pt-BR"/>
              </w:rPr>
            </w:pPr>
          </w:p>
        </w:tc>
      </w:tr>
    </w:tbl>
    <w:p w14:paraId="0D489018" w14:textId="77777777" w:rsidR="007A0F44" w:rsidRPr="00181DBA" w:rsidRDefault="007A0F44" w:rsidP="00316CE4">
      <w:pPr>
        <w:rPr>
          <w:lang w:val="pt-BR"/>
        </w:rPr>
      </w:pPr>
    </w:p>
    <w:sectPr w:rsidR="007A0F44" w:rsidRPr="00181DBA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08F4" w14:textId="77777777" w:rsidR="000A1C38" w:rsidRDefault="000A1C38" w:rsidP="00F534FB">
      <w:pPr>
        <w:spacing w:after="0"/>
      </w:pPr>
      <w:r>
        <w:separator/>
      </w:r>
    </w:p>
  </w:endnote>
  <w:endnote w:type="continuationSeparator" w:id="0">
    <w:p w14:paraId="0CE652E5" w14:textId="77777777" w:rsidR="000A1C38" w:rsidRDefault="000A1C3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2D333" w14:textId="77777777" w:rsidR="00056FE7" w:rsidRDefault="00056FE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8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0D4F" w14:textId="77777777" w:rsidR="000A1C38" w:rsidRDefault="000A1C38" w:rsidP="00F534FB">
      <w:pPr>
        <w:spacing w:after="0"/>
      </w:pPr>
      <w:r>
        <w:separator/>
      </w:r>
    </w:p>
  </w:footnote>
  <w:footnote w:type="continuationSeparator" w:id="0">
    <w:p w14:paraId="6A7F54F8" w14:textId="77777777" w:rsidR="000A1C38" w:rsidRDefault="000A1C3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74DD" w14:textId="77777777" w:rsidR="005324B1" w:rsidRDefault="005324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A562E5" wp14:editId="31CFA6E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490E9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708"/>
    <w:rsid w:val="00056FE7"/>
    <w:rsid w:val="000570FF"/>
    <w:rsid w:val="00057244"/>
    <w:rsid w:val="00061C1E"/>
    <w:rsid w:val="00063951"/>
    <w:rsid w:val="0006454B"/>
    <w:rsid w:val="00075B13"/>
    <w:rsid w:val="00092692"/>
    <w:rsid w:val="00096203"/>
    <w:rsid w:val="000A0229"/>
    <w:rsid w:val="000A1C38"/>
    <w:rsid w:val="000A39DF"/>
    <w:rsid w:val="000D53E2"/>
    <w:rsid w:val="000E24AC"/>
    <w:rsid w:val="000E4A73"/>
    <w:rsid w:val="000F79EA"/>
    <w:rsid w:val="00134F92"/>
    <w:rsid w:val="00137DC1"/>
    <w:rsid w:val="00143224"/>
    <w:rsid w:val="00143489"/>
    <w:rsid w:val="00145B33"/>
    <w:rsid w:val="00145FAC"/>
    <w:rsid w:val="001468F3"/>
    <w:rsid w:val="00152C3A"/>
    <w:rsid w:val="001539C4"/>
    <w:rsid w:val="00162BEE"/>
    <w:rsid w:val="00171E1B"/>
    <w:rsid w:val="00181DBA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2F0C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3ADB"/>
    <w:rsid w:val="0035004C"/>
    <w:rsid w:val="003571C8"/>
    <w:rsid w:val="0036584B"/>
    <w:rsid w:val="00383057"/>
    <w:rsid w:val="0039703C"/>
    <w:rsid w:val="003974BB"/>
    <w:rsid w:val="003A091E"/>
    <w:rsid w:val="003A45B8"/>
    <w:rsid w:val="003A53C4"/>
    <w:rsid w:val="003E5D64"/>
    <w:rsid w:val="00403149"/>
    <w:rsid w:val="004037EF"/>
    <w:rsid w:val="00405BAD"/>
    <w:rsid w:val="004113D8"/>
    <w:rsid w:val="00416463"/>
    <w:rsid w:val="00423827"/>
    <w:rsid w:val="0043145E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47D68"/>
    <w:rsid w:val="00663536"/>
    <w:rsid w:val="006648D4"/>
    <w:rsid w:val="00673F18"/>
    <w:rsid w:val="00676CEB"/>
    <w:rsid w:val="00683A86"/>
    <w:rsid w:val="00683F75"/>
    <w:rsid w:val="0069300B"/>
    <w:rsid w:val="006A4C72"/>
    <w:rsid w:val="006D194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6002"/>
    <w:rsid w:val="007E7052"/>
    <w:rsid w:val="007F71A4"/>
    <w:rsid w:val="008030EE"/>
    <w:rsid w:val="00812148"/>
    <w:rsid w:val="00814B43"/>
    <w:rsid w:val="00814FA5"/>
    <w:rsid w:val="0083016A"/>
    <w:rsid w:val="00841860"/>
    <w:rsid w:val="00846AAE"/>
    <w:rsid w:val="00854F51"/>
    <w:rsid w:val="00862EF9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4C92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57B8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4AF1"/>
    <w:rsid w:val="00C3233C"/>
    <w:rsid w:val="00C3763A"/>
    <w:rsid w:val="00C57EF2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68DF"/>
    <w:rsid w:val="00E97BD9"/>
    <w:rsid w:val="00EB0C5E"/>
    <w:rsid w:val="00EE0848"/>
    <w:rsid w:val="00EE6D7D"/>
    <w:rsid w:val="00F03B1E"/>
    <w:rsid w:val="00F03F2C"/>
    <w:rsid w:val="00F1202D"/>
    <w:rsid w:val="00F217AB"/>
    <w:rsid w:val="00F23279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2E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eladeGradeClara1">
    <w:name w:val="Tabela de Grade Clara1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customStyle="1" w:styleId="TabelaSimples21">
    <w:name w:val="Tabela Simples 21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de.souza.ramo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8E3570AB342F8B3D3D8DEE23D4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75C5-3799-4708-8A24-26DB6420389F}"/>
      </w:docPartPr>
      <w:docPartBody>
        <w:p w:rsidR="0012230C" w:rsidRDefault="00CB3940">
          <w:pPr>
            <w:pStyle w:val="2968E3570AB342F8B3D3D8DEE23D4B6F"/>
          </w:pPr>
          <w:r w:rsidRPr="009D0878">
            <w:t>Address</w:t>
          </w:r>
        </w:p>
      </w:docPartBody>
    </w:docPart>
    <w:docPart>
      <w:docPartPr>
        <w:name w:val="41DD696A735B4A0199ADC1392006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09E54-DC46-4620-80DE-7F1C9E524FBE}"/>
      </w:docPartPr>
      <w:docPartBody>
        <w:p w:rsidR="0012230C" w:rsidRDefault="00CB3940">
          <w:pPr>
            <w:pStyle w:val="41DD696A735B4A0199ADC139200631F5"/>
          </w:pPr>
          <w:r w:rsidRPr="009D0878">
            <w:t>Phone</w:t>
          </w:r>
        </w:p>
      </w:docPartBody>
    </w:docPart>
    <w:docPart>
      <w:docPartPr>
        <w:name w:val="91466E055CCD4B8682A75AA45776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FB04-2D70-48AF-89BD-56A0BB083856}"/>
      </w:docPartPr>
      <w:docPartBody>
        <w:p w:rsidR="0012230C" w:rsidRDefault="00CB3940">
          <w:pPr>
            <w:pStyle w:val="91466E055CCD4B8682A75AA457762F6B"/>
          </w:pPr>
          <w:r w:rsidRPr="009D0878">
            <w:t>Email</w:t>
          </w:r>
        </w:p>
      </w:docPartBody>
    </w:docPart>
    <w:docPart>
      <w:docPartPr>
        <w:name w:val="2345ED16F1FB40019A309EF561FCE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455F-0993-4FC9-A3C1-21B35E28AAB0}"/>
      </w:docPartPr>
      <w:docPartBody>
        <w:p w:rsidR="0012230C" w:rsidRDefault="00CB3940">
          <w:pPr>
            <w:pStyle w:val="2345ED16F1FB40019A309EF561FCEB1F"/>
          </w:pPr>
          <w:r w:rsidRPr="009D0878">
            <w:t>LinkedIn Profile</w:t>
          </w:r>
        </w:p>
      </w:docPartBody>
    </w:docPart>
    <w:docPart>
      <w:docPartPr>
        <w:name w:val="67667D715B8340BD93F831378F26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4888-135F-48F9-9669-E2D576F6ACBC}"/>
      </w:docPartPr>
      <w:docPartBody>
        <w:p w:rsidR="0012230C" w:rsidRDefault="00CB3940">
          <w:pPr>
            <w:pStyle w:val="67667D715B8340BD93F831378F26564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940"/>
    <w:rsid w:val="00054FA5"/>
    <w:rsid w:val="0012230C"/>
    <w:rsid w:val="005E4288"/>
    <w:rsid w:val="006F59C7"/>
    <w:rsid w:val="00C24383"/>
    <w:rsid w:val="00CB3940"/>
    <w:rsid w:val="00CE125C"/>
    <w:rsid w:val="00E4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68E3570AB342F8B3D3D8DEE23D4B6F">
    <w:name w:val="2968E3570AB342F8B3D3D8DEE23D4B6F"/>
  </w:style>
  <w:style w:type="paragraph" w:customStyle="1" w:styleId="41DD696A735B4A0199ADC139200631F5">
    <w:name w:val="41DD696A735B4A0199ADC139200631F5"/>
  </w:style>
  <w:style w:type="paragraph" w:customStyle="1" w:styleId="91466E055CCD4B8682A75AA457762F6B">
    <w:name w:val="91466E055CCD4B8682A75AA457762F6B"/>
  </w:style>
  <w:style w:type="paragraph" w:customStyle="1" w:styleId="2345ED16F1FB40019A309EF561FCEB1F">
    <w:name w:val="2345ED16F1FB40019A309EF561FCEB1F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7667D715B8340BD93F831378F265644">
    <w:name w:val="67667D715B8340BD93F831378F265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Rua Estevão de S. N°231, Recife – PE</CompanyAddress>
  <CompanyPhone>(81) 99775-8930</CompanyPhone>
  <CompanyFax/>
  <CompanyEmail>walysonfelix1991@gmail.com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5B1C2D-35A0-4EC7-A390-8401F67C2BF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HTTPS:/www.linkedin.com/in/walyson-felix-343095a2</cp:keywords>
  <cp:lastModifiedBy/>
  <cp:revision>1</cp:revision>
  <dcterms:created xsi:type="dcterms:W3CDTF">2021-04-24T21:58:00Z</dcterms:created>
  <dcterms:modified xsi:type="dcterms:W3CDTF">2021-04-24T21:58:00Z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236020b0-6d69-48c1-9bb5-c586c1062b70_Enabled">
    <vt:lpwstr>True</vt:lpwstr>
  </property>
  <property fmtid="{D5CDD505-2E9C-101B-9397-08002B2CF9AE}" pid="4" name="MSIP_Label_236020b0-6d69-48c1-9bb5-c586c1062b70_SiteId">
    <vt:lpwstr>cf36141c-ddd7-45a7-b073-111f66d0b30c</vt:lpwstr>
  </property>
  <property fmtid="{D5CDD505-2E9C-101B-9397-08002B2CF9AE}" pid="5" name="MSIP_Label_236020b0-6d69-48c1-9bb5-c586c1062b70_Owner">
    <vt:lpwstr>a.de.souza.ramos@avanade.com</vt:lpwstr>
  </property>
  <property fmtid="{D5CDD505-2E9C-101B-9397-08002B2CF9AE}" pid="6" name="MSIP_Label_236020b0-6d69-48c1-9bb5-c586c1062b70_SetDate">
    <vt:lpwstr>2019-01-17T17:03:40.4695855Z</vt:lpwstr>
  </property>
  <property fmtid="{D5CDD505-2E9C-101B-9397-08002B2CF9AE}" pid="7" name="MSIP_Label_236020b0-6d69-48c1-9bb5-c586c1062b70_Name">
    <vt:lpwstr>Confidential</vt:lpwstr>
  </property>
  <property fmtid="{D5CDD505-2E9C-101B-9397-08002B2CF9AE}" pid="8" name="MSIP_Label_236020b0-6d69-48c1-9bb5-c586c1062b70_Application">
    <vt:lpwstr>Microsoft Azure Information Protection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a.de.souza.ramos@avanade.com</vt:lpwstr>
  </property>
  <property fmtid="{D5CDD505-2E9C-101B-9397-08002B2CF9AE}" pid="13" name="MSIP_Label_5fae8262-b78e-4366-8929-a5d6aac95320_SetDate">
    <vt:lpwstr>2019-01-17T17:03:40.4695855Z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Parent">
    <vt:lpwstr>236020b0-6d69-48c1-9bb5-c586c1062b70</vt:lpwstr>
  </property>
  <property fmtid="{D5CDD505-2E9C-101B-9397-08002B2CF9AE}" pid="17" name="MSIP_Label_5fae8262-b78e-4366-8929-a5d6aac95320_Extended_MSFT_Method">
    <vt:lpwstr>Automatic</vt:lpwstr>
  </property>
  <property fmtid="{D5CDD505-2E9C-101B-9397-08002B2CF9AE}" pid="18" name="Sensitivity">
    <vt:lpwstr>Confidential Recipients Have Full Control</vt:lpwstr>
  </property>
</Properties>
</file>